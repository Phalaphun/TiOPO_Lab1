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BB16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 w:rsidRPr="007E0C6F">
        <w:rPr>
          <w:sz w:val="24"/>
          <w:szCs w:val="24"/>
        </w:rPr>
        <w:t>Министерство транспорта Российской Федерации</w:t>
      </w:r>
    </w:p>
    <w:p w14:paraId="1EE8E45B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железнодорожного транспорта</w:t>
      </w:r>
    </w:p>
    <w:p w14:paraId="678D34B9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</w:p>
    <w:p w14:paraId="2F2C89DB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Образовательное учреждение высшего образования</w:t>
      </w:r>
    </w:p>
    <w:p w14:paraId="5AB1589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Дальневосточный государственный университет путей сообщения</w:t>
      </w:r>
    </w:p>
    <w:p w14:paraId="609FB3DA" w14:textId="4F2AA27A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473739">
        <w:rPr>
          <w:sz w:val="24"/>
          <w:szCs w:val="24"/>
        </w:rPr>
        <w:t>Информационные системы и технологии</w:t>
      </w:r>
      <w:r>
        <w:rPr>
          <w:sz w:val="24"/>
          <w:szCs w:val="24"/>
        </w:rPr>
        <w:t>»</w:t>
      </w:r>
    </w:p>
    <w:p w14:paraId="69C391BA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0EBA7D1E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235E94A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E78CF2F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BB13116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397FACFB" w14:textId="29EEC51C" w:rsidR="004E550F" w:rsidRPr="004738A2" w:rsidRDefault="00424C7B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Markdown</w:t>
      </w:r>
      <w:r w:rsidR="004738A2">
        <w:rPr>
          <w:sz w:val="40"/>
          <w:szCs w:val="40"/>
          <w:lang w:val="en-US"/>
        </w:rPr>
        <w:t>. Git</w:t>
      </w:r>
    </w:p>
    <w:p w14:paraId="588BF0CF" w14:textId="5C06DE4D" w:rsidR="001A2AED" w:rsidRPr="00473739" w:rsidRDefault="00D35D9A" w:rsidP="001A2AED">
      <w:pPr>
        <w:pStyle w:val="a2"/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sz w:val="36"/>
          <w:szCs w:val="36"/>
        </w:rPr>
        <w:t>Практическая</w:t>
      </w:r>
      <w:r w:rsidR="001A2AED" w:rsidRPr="00473739">
        <w:rPr>
          <w:sz w:val="36"/>
          <w:szCs w:val="36"/>
        </w:rPr>
        <w:t xml:space="preserve"> работа</w:t>
      </w:r>
    </w:p>
    <w:p w14:paraId="0BA21111" w14:textId="474A224A" w:rsidR="001A2AED" w:rsidRPr="000E0644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Тестирование и отладка программного обеспечения</w:t>
      </w:r>
    </w:p>
    <w:p w14:paraId="637560D0" w14:textId="623CF4C6" w:rsidR="001A2AED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="001A2AED" w:rsidRPr="00473739">
        <w:rPr>
          <w:sz w:val="40"/>
          <w:szCs w:val="40"/>
        </w:rPr>
        <w:t>Р 09.03.04.07.0</w:t>
      </w:r>
      <w:r w:rsidR="00424C7B" w:rsidRPr="004738A2">
        <w:rPr>
          <w:sz w:val="40"/>
          <w:szCs w:val="40"/>
        </w:rPr>
        <w:t>1</w:t>
      </w:r>
      <w:r w:rsidR="001A2AED" w:rsidRPr="00473739">
        <w:rPr>
          <w:sz w:val="40"/>
          <w:szCs w:val="40"/>
        </w:rPr>
        <w:t>.БО231ПИН</w:t>
      </w:r>
    </w:p>
    <w:p w14:paraId="290FE8C6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6261CC45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5CE652D3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Студент</w:t>
      </w:r>
      <w:r w:rsidRPr="00473739">
        <w:rPr>
          <w:szCs w:val="28"/>
        </w:rPr>
        <w:tab/>
        <w:t>Журин Д.К.</w:t>
      </w:r>
    </w:p>
    <w:p w14:paraId="0B0447BD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3E40E465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5A86BC26" w14:textId="4281EE0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Руководитель</w:t>
      </w:r>
      <w:r w:rsidRPr="00473739">
        <w:rPr>
          <w:szCs w:val="28"/>
        </w:rPr>
        <w:tab/>
      </w:r>
      <w:r w:rsidR="00FD06B0">
        <w:rPr>
          <w:szCs w:val="28"/>
        </w:rPr>
        <w:t>Михайлов</w:t>
      </w:r>
      <w:r w:rsidR="00473739" w:rsidRPr="00473739">
        <w:rPr>
          <w:szCs w:val="28"/>
        </w:rPr>
        <w:t xml:space="preserve"> </w:t>
      </w:r>
      <w:r w:rsidR="00FD06B0">
        <w:rPr>
          <w:szCs w:val="28"/>
        </w:rPr>
        <w:t>К</w:t>
      </w:r>
      <w:r w:rsidRPr="00473739">
        <w:rPr>
          <w:szCs w:val="28"/>
        </w:rPr>
        <w:t>.</w:t>
      </w:r>
      <w:r w:rsidR="00FD06B0">
        <w:rPr>
          <w:szCs w:val="28"/>
        </w:rPr>
        <w:t>Г</w:t>
      </w:r>
      <w:r w:rsidRPr="00473739">
        <w:rPr>
          <w:szCs w:val="28"/>
        </w:rPr>
        <w:t>.</w:t>
      </w:r>
    </w:p>
    <w:p w14:paraId="2CBC572E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5069513B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35E363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00540BB9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33525CF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9C68398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63E638CB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168965C7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9F6C9CE" w14:textId="77777777" w:rsidR="00391FF7" w:rsidRDefault="00391FF7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FB34818" w14:textId="77777777" w:rsidR="001A2AED" w:rsidRPr="005A7B23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2BE18D86" w14:textId="77777777" w:rsidR="003E64AC" w:rsidRDefault="001A2AED" w:rsidP="00B439F2">
      <w:pPr>
        <w:pStyle w:val="a2"/>
        <w:tabs>
          <w:tab w:val="right" w:pos="9921"/>
        </w:tabs>
        <w:spacing w:line="240" w:lineRule="auto"/>
        <w:ind w:firstLine="0"/>
        <w:jc w:val="center"/>
        <w:rPr>
          <w:sz w:val="24"/>
          <w:szCs w:val="24"/>
        </w:rPr>
      </w:pPr>
      <w:r w:rsidRPr="005A7B23">
        <w:rPr>
          <w:sz w:val="24"/>
          <w:szCs w:val="24"/>
        </w:rPr>
        <w:t>Хабаровск 2023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kern w:val="2"/>
          <w:sz w:val="22"/>
          <w:szCs w:val="22"/>
          <w:lang w:val="ru-RU" w:eastAsia="en-US"/>
          <w14:ligatures w14:val="standardContextual"/>
        </w:rPr>
        <w:id w:val="189037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FF0821" w14:textId="77777777" w:rsidR="00DC6EC5" w:rsidRPr="00A17ED1" w:rsidRDefault="00A17ED1" w:rsidP="00054E41">
          <w:pPr>
            <w:pStyle w:val="a7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61842E9" w14:textId="1F798CE6" w:rsidR="00424C7B" w:rsidRDefault="00DC6EC5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8530257" w:history="1">
            <w:r w:rsidR="00424C7B" w:rsidRPr="00395E31">
              <w:rPr>
                <w:rStyle w:val="a8"/>
                <w:noProof/>
              </w:rPr>
              <w:t>Введение</w:t>
            </w:r>
            <w:r w:rsidR="00424C7B">
              <w:rPr>
                <w:noProof/>
                <w:webHidden/>
              </w:rPr>
              <w:tab/>
            </w:r>
            <w:r w:rsidR="00424C7B">
              <w:rPr>
                <w:noProof/>
                <w:webHidden/>
              </w:rPr>
              <w:fldChar w:fldCharType="begin"/>
            </w:r>
            <w:r w:rsidR="00424C7B">
              <w:rPr>
                <w:noProof/>
                <w:webHidden/>
              </w:rPr>
              <w:instrText xml:space="preserve"> PAGEREF _Toc148530257 \h </w:instrText>
            </w:r>
            <w:r w:rsidR="00424C7B">
              <w:rPr>
                <w:noProof/>
                <w:webHidden/>
              </w:rPr>
            </w:r>
            <w:r w:rsidR="00424C7B">
              <w:rPr>
                <w:noProof/>
                <w:webHidden/>
              </w:rPr>
              <w:fldChar w:fldCharType="separate"/>
            </w:r>
            <w:r w:rsidR="00424C7B">
              <w:rPr>
                <w:noProof/>
                <w:webHidden/>
              </w:rPr>
              <w:t>3</w:t>
            </w:r>
            <w:r w:rsidR="00424C7B">
              <w:rPr>
                <w:noProof/>
                <w:webHidden/>
              </w:rPr>
              <w:fldChar w:fldCharType="end"/>
            </w:r>
          </w:hyperlink>
        </w:p>
        <w:p w14:paraId="7BCBCA65" w14:textId="1A3821A4" w:rsidR="00424C7B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30258" w:history="1">
            <w:r w:rsidR="00424C7B" w:rsidRPr="00395E31">
              <w:rPr>
                <w:rStyle w:val="a8"/>
                <w:noProof/>
              </w:rPr>
              <w:t>1 Решение Задачи</w:t>
            </w:r>
            <w:r w:rsidR="00424C7B">
              <w:rPr>
                <w:noProof/>
                <w:webHidden/>
              </w:rPr>
              <w:tab/>
            </w:r>
            <w:r w:rsidR="00424C7B">
              <w:rPr>
                <w:noProof/>
                <w:webHidden/>
              </w:rPr>
              <w:fldChar w:fldCharType="begin"/>
            </w:r>
            <w:r w:rsidR="00424C7B">
              <w:rPr>
                <w:noProof/>
                <w:webHidden/>
              </w:rPr>
              <w:instrText xml:space="preserve"> PAGEREF _Toc148530258 \h </w:instrText>
            </w:r>
            <w:r w:rsidR="00424C7B">
              <w:rPr>
                <w:noProof/>
                <w:webHidden/>
              </w:rPr>
            </w:r>
            <w:r w:rsidR="00424C7B">
              <w:rPr>
                <w:noProof/>
                <w:webHidden/>
              </w:rPr>
              <w:fldChar w:fldCharType="separate"/>
            </w:r>
            <w:r w:rsidR="00424C7B">
              <w:rPr>
                <w:noProof/>
                <w:webHidden/>
              </w:rPr>
              <w:t>4</w:t>
            </w:r>
            <w:r w:rsidR="00424C7B">
              <w:rPr>
                <w:noProof/>
                <w:webHidden/>
              </w:rPr>
              <w:fldChar w:fldCharType="end"/>
            </w:r>
          </w:hyperlink>
        </w:p>
        <w:p w14:paraId="54207828" w14:textId="791AA23C" w:rsidR="00424C7B" w:rsidRDefault="000000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8530259" w:history="1">
            <w:r w:rsidR="00424C7B" w:rsidRPr="00395E31">
              <w:rPr>
                <w:rStyle w:val="a8"/>
              </w:rPr>
              <w:t>1.1 Результат работы</w:t>
            </w:r>
            <w:r w:rsidR="00424C7B">
              <w:rPr>
                <w:webHidden/>
              </w:rPr>
              <w:tab/>
            </w:r>
            <w:r w:rsidR="00424C7B">
              <w:rPr>
                <w:webHidden/>
              </w:rPr>
              <w:fldChar w:fldCharType="begin"/>
            </w:r>
            <w:r w:rsidR="00424C7B">
              <w:rPr>
                <w:webHidden/>
              </w:rPr>
              <w:instrText xml:space="preserve"> PAGEREF _Toc148530259 \h </w:instrText>
            </w:r>
            <w:r w:rsidR="00424C7B">
              <w:rPr>
                <w:webHidden/>
              </w:rPr>
            </w:r>
            <w:r w:rsidR="00424C7B">
              <w:rPr>
                <w:webHidden/>
              </w:rPr>
              <w:fldChar w:fldCharType="separate"/>
            </w:r>
            <w:r w:rsidR="00424C7B">
              <w:rPr>
                <w:webHidden/>
              </w:rPr>
              <w:t>4</w:t>
            </w:r>
            <w:r w:rsidR="00424C7B">
              <w:rPr>
                <w:webHidden/>
              </w:rPr>
              <w:fldChar w:fldCharType="end"/>
            </w:r>
          </w:hyperlink>
        </w:p>
        <w:p w14:paraId="7CAE6CEC" w14:textId="1AC51123" w:rsidR="00424C7B" w:rsidRDefault="00000000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30260" w:history="1">
            <w:r w:rsidR="00424C7B" w:rsidRPr="00395E31">
              <w:rPr>
                <w:rStyle w:val="a8"/>
                <w:noProof/>
              </w:rPr>
              <w:t>Заключение</w:t>
            </w:r>
            <w:r w:rsidR="00424C7B">
              <w:rPr>
                <w:noProof/>
                <w:webHidden/>
              </w:rPr>
              <w:tab/>
            </w:r>
            <w:r w:rsidR="00424C7B">
              <w:rPr>
                <w:noProof/>
                <w:webHidden/>
              </w:rPr>
              <w:fldChar w:fldCharType="begin"/>
            </w:r>
            <w:r w:rsidR="00424C7B">
              <w:rPr>
                <w:noProof/>
                <w:webHidden/>
              </w:rPr>
              <w:instrText xml:space="preserve"> PAGEREF _Toc148530260 \h </w:instrText>
            </w:r>
            <w:r w:rsidR="00424C7B">
              <w:rPr>
                <w:noProof/>
                <w:webHidden/>
              </w:rPr>
            </w:r>
            <w:r w:rsidR="00424C7B">
              <w:rPr>
                <w:noProof/>
                <w:webHidden/>
              </w:rPr>
              <w:fldChar w:fldCharType="separate"/>
            </w:r>
            <w:r w:rsidR="00424C7B">
              <w:rPr>
                <w:noProof/>
                <w:webHidden/>
              </w:rPr>
              <w:t>8</w:t>
            </w:r>
            <w:r w:rsidR="00424C7B">
              <w:rPr>
                <w:noProof/>
                <w:webHidden/>
              </w:rPr>
              <w:fldChar w:fldCharType="end"/>
            </w:r>
          </w:hyperlink>
        </w:p>
        <w:p w14:paraId="5C57818C" w14:textId="4A958422" w:rsidR="00DC6EC5" w:rsidRDefault="00DC6EC5">
          <w:r>
            <w:fldChar w:fldCharType="end"/>
          </w:r>
        </w:p>
      </w:sdtContent>
    </w:sdt>
    <w:p w14:paraId="2411BCCA" w14:textId="77777777" w:rsidR="004E7668" w:rsidRPr="009B296F" w:rsidRDefault="003E64AC" w:rsidP="00054E41">
      <w:pPr>
        <w:pStyle w:val="a6"/>
        <w:rPr>
          <w:lang w:val="ru-RU"/>
        </w:rPr>
      </w:pPr>
      <w:bookmarkStart w:id="0" w:name="_Toc148530257"/>
      <w:r w:rsidRPr="009B296F">
        <w:rPr>
          <w:lang w:val="ru-RU"/>
        </w:rPr>
        <w:lastRenderedPageBreak/>
        <w:t>Введение</w:t>
      </w:r>
      <w:bookmarkEnd w:id="0"/>
    </w:p>
    <w:p w14:paraId="7B21FF9E" w14:textId="5D9935D4" w:rsidR="000E0644" w:rsidRPr="004738A2" w:rsidRDefault="0064459F" w:rsidP="005E5BC1">
      <w:pPr>
        <w:pStyle w:val="a2"/>
      </w:pPr>
      <w:r w:rsidRPr="002C1B50">
        <w:t xml:space="preserve">Цель работы </w:t>
      </w:r>
      <w:r w:rsidR="00FE2E41">
        <w:t xml:space="preserve">– изучить </w:t>
      </w:r>
      <w:r w:rsidR="004738A2">
        <w:t xml:space="preserve">работу с файлом формата </w:t>
      </w:r>
      <w:r w:rsidR="004738A2">
        <w:rPr>
          <w:lang w:val="en-US"/>
        </w:rPr>
        <w:t>Markdown</w:t>
      </w:r>
      <w:r w:rsidR="004738A2">
        <w:t xml:space="preserve">, создать инструкцию по использованию </w:t>
      </w:r>
      <w:r w:rsidR="004738A2">
        <w:rPr>
          <w:lang w:val="en-US"/>
        </w:rPr>
        <w:t>git</w:t>
      </w:r>
      <w:r w:rsidR="004738A2" w:rsidRPr="004738A2">
        <w:t xml:space="preserve"> </w:t>
      </w:r>
      <w:r w:rsidR="004738A2">
        <w:t xml:space="preserve">с помощью </w:t>
      </w:r>
      <w:r w:rsidR="004738A2">
        <w:rPr>
          <w:lang w:val="en-US"/>
        </w:rPr>
        <w:t>Markdown</w:t>
      </w:r>
    </w:p>
    <w:p w14:paraId="79506480" w14:textId="625852D9" w:rsidR="0064459F" w:rsidRDefault="0064459F" w:rsidP="005E5BC1">
      <w:pPr>
        <w:pStyle w:val="a2"/>
        <w:rPr>
          <w:szCs w:val="28"/>
        </w:rPr>
      </w:pPr>
      <w:r>
        <w:rPr>
          <w:szCs w:val="28"/>
        </w:rPr>
        <w:t>Задачами данной лабораторной работы являются:</w:t>
      </w:r>
    </w:p>
    <w:p w14:paraId="39D82652" w14:textId="2D8564C9" w:rsidR="004E550F" w:rsidRDefault="004738A2" w:rsidP="006E7D48">
      <w:pPr>
        <w:pStyle w:val="a0"/>
      </w:pPr>
      <w:bookmarkStart w:id="1" w:name="_Hlk147245580"/>
      <w:r>
        <w:t xml:space="preserve">Разобраться с синтаксисом </w:t>
      </w:r>
      <w:r>
        <w:rPr>
          <w:lang w:val="en-US"/>
        </w:rPr>
        <w:t>Markdown</w:t>
      </w:r>
      <w:r w:rsidR="004C58BE">
        <w:t>;</w:t>
      </w:r>
    </w:p>
    <w:p w14:paraId="3DF9622F" w14:textId="0A4D3C7A" w:rsidR="004C58BE" w:rsidRDefault="004738A2" w:rsidP="006E7D48">
      <w:pPr>
        <w:pStyle w:val="a0"/>
      </w:pPr>
      <w:r>
        <w:t xml:space="preserve">Создать инструкцию по </w:t>
      </w:r>
      <w:r>
        <w:rPr>
          <w:lang w:val="en-US"/>
        </w:rPr>
        <w:t>git</w:t>
      </w:r>
      <w:r w:rsidRPr="004738A2">
        <w:t xml:space="preserve"> </w:t>
      </w:r>
      <w:r>
        <w:t xml:space="preserve">с помощью </w:t>
      </w:r>
      <w:r>
        <w:rPr>
          <w:lang w:val="en-US"/>
        </w:rPr>
        <w:t>Markdown</w:t>
      </w:r>
      <w:r w:rsidR="004C58BE">
        <w:t>.</w:t>
      </w:r>
    </w:p>
    <w:bookmarkEnd w:id="1"/>
    <w:p w14:paraId="711FD3F4" w14:textId="55E1955C" w:rsidR="002E10B3" w:rsidRDefault="002E10B3" w:rsidP="00621A01">
      <w:pPr>
        <w:pStyle w:val="a2"/>
      </w:pPr>
      <w:r>
        <w:t xml:space="preserve">Данная работа состоит из введения, основной части, заключения. В основной части описывается </w:t>
      </w:r>
      <w:r w:rsidRPr="00612847">
        <w:t>ход</w:t>
      </w:r>
      <w:r>
        <w:t xml:space="preserve"> решения поставленных задач, в заключение подводится итог по целям и задачам. </w:t>
      </w:r>
    </w:p>
    <w:p w14:paraId="150A6815" w14:textId="77777777" w:rsidR="00353B11" w:rsidRDefault="00EA70EA" w:rsidP="0090425F">
      <w:pPr>
        <w:pStyle w:val="1"/>
      </w:pPr>
      <w:bookmarkStart w:id="2" w:name="_Toc148530258"/>
      <w:r>
        <w:lastRenderedPageBreak/>
        <w:t>Решение Задачи</w:t>
      </w:r>
      <w:bookmarkEnd w:id="2"/>
    </w:p>
    <w:p w14:paraId="4D1D97C6" w14:textId="4C9C8902" w:rsidR="00E971CA" w:rsidRDefault="00547DB5" w:rsidP="00E971CA">
      <w:pPr>
        <w:pStyle w:val="2"/>
      </w:pPr>
      <w:bookmarkStart w:id="3" w:name="_Toc148530259"/>
      <w:r>
        <w:t>Результат работы</w:t>
      </w:r>
      <w:bookmarkEnd w:id="3"/>
    </w:p>
    <w:p w14:paraId="02DD1AB0" w14:textId="77777777" w:rsidR="00455301" w:rsidRDefault="00455301" w:rsidP="00455301">
      <w:pPr>
        <w:pStyle w:val="ad"/>
        <w:keepNext/>
      </w:pPr>
      <w:r w:rsidRPr="00455301">
        <w:drawing>
          <wp:inline distT="0" distB="0" distL="0" distR="0" wp14:anchorId="69F0F1E0" wp14:editId="33CB9CEF">
            <wp:extent cx="6299835" cy="3730625"/>
            <wp:effectExtent l="0" t="0" r="5715" b="3175"/>
            <wp:docPr id="147512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2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FA6" w14:textId="7DD18B8B" w:rsidR="00455301" w:rsidRPr="00455301" w:rsidRDefault="00455301" w:rsidP="00455301">
      <w:pPr>
        <w:pStyle w:val="ae"/>
        <w:rPr>
          <w:lang w:val="ru-RU"/>
        </w:rPr>
      </w:pPr>
      <w:r w:rsidRPr="00455301">
        <w:rPr>
          <w:lang w:val="ru-RU"/>
        </w:rPr>
        <w:t xml:space="preserve">Рисунок </w:t>
      </w:r>
      <w:r>
        <w:fldChar w:fldCharType="begin"/>
      </w:r>
      <w:r w:rsidRPr="00455301">
        <w:rPr>
          <w:lang w:val="ru-RU"/>
        </w:rPr>
        <w:instrText xml:space="preserve"> </w:instrText>
      </w:r>
      <w:r>
        <w:instrText>STYLEREF</w:instrText>
      </w:r>
      <w:r w:rsidRPr="00455301">
        <w:rPr>
          <w:lang w:val="ru-RU"/>
        </w:rPr>
        <w:instrText xml:space="preserve"> 1 \</w:instrText>
      </w:r>
      <w:r>
        <w:instrText>s</w:instrText>
      </w:r>
      <w:r w:rsidRPr="00455301">
        <w:rPr>
          <w:lang w:val="ru-RU"/>
        </w:rPr>
        <w:instrText xml:space="preserve"> </w:instrText>
      </w:r>
      <w:r>
        <w:fldChar w:fldCharType="separate"/>
      </w:r>
      <w:r w:rsidRPr="00455301">
        <w:rPr>
          <w:noProof/>
          <w:lang w:val="ru-RU"/>
        </w:rPr>
        <w:t>1</w:t>
      </w:r>
      <w:r>
        <w:fldChar w:fldCharType="end"/>
      </w:r>
      <w:r w:rsidRPr="00455301">
        <w:rPr>
          <w:lang w:val="ru-RU"/>
        </w:rPr>
        <w:t>.</w:t>
      </w:r>
      <w:r>
        <w:fldChar w:fldCharType="begin"/>
      </w:r>
      <w:r w:rsidRPr="00455301">
        <w:rPr>
          <w:lang w:val="ru-RU"/>
        </w:rPr>
        <w:instrText xml:space="preserve"> </w:instrText>
      </w:r>
      <w:r>
        <w:instrText>SEQ</w:instrText>
      </w:r>
      <w:r w:rsidRPr="00455301">
        <w:rPr>
          <w:lang w:val="ru-RU"/>
        </w:rPr>
        <w:instrText xml:space="preserve"> Рисунок \* </w:instrText>
      </w:r>
      <w:r>
        <w:instrText>ARABIC</w:instrText>
      </w:r>
      <w:r w:rsidRPr="00455301">
        <w:rPr>
          <w:lang w:val="ru-RU"/>
        </w:rPr>
        <w:instrText xml:space="preserve"> \</w:instrText>
      </w:r>
      <w:r>
        <w:instrText>s</w:instrText>
      </w:r>
      <w:r w:rsidRPr="00455301">
        <w:rPr>
          <w:lang w:val="ru-RU"/>
        </w:rPr>
        <w:instrText xml:space="preserve"> 1 </w:instrText>
      </w:r>
      <w:r>
        <w:fldChar w:fldCharType="separate"/>
      </w:r>
      <w:r w:rsidRPr="00455301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– Часть инструкции по </w:t>
      </w:r>
      <w:r>
        <w:t>git</w:t>
      </w:r>
    </w:p>
    <w:p w14:paraId="7BAC9E2D" w14:textId="77777777" w:rsidR="00EA70EA" w:rsidRDefault="00EA70EA" w:rsidP="00EA70EA">
      <w:pPr>
        <w:pStyle w:val="a6"/>
        <w:rPr>
          <w:lang w:val="ru-RU"/>
        </w:rPr>
      </w:pPr>
      <w:bookmarkStart w:id="4" w:name="_Toc148530260"/>
      <w:r>
        <w:rPr>
          <w:lang w:val="ru-RU"/>
        </w:rPr>
        <w:lastRenderedPageBreak/>
        <w:t>Заключение</w:t>
      </w:r>
      <w:bookmarkEnd w:id="4"/>
    </w:p>
    <w:p w14:paraId="32E5B04F" w14:textId="75787869" w:rsidR="00D16F90" w:rsidRPr="008464F0" w:rsidRDefault="00D16F90" w:rsidP="00AC796E">
      <w:pPr>
        <w:pStyle w:val="a2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В ходе выполнения лабораторной работы были </w:t>
      </w:r>
      <w:r w:rsidR="00875688">
        <w:rPr>
          <w:sz w:val="30"/>
          <w:szCs w:val="30"/>
        </w:rPr>
        <w:t xml:space="preserve">изучены методы работы с </w:t>
      </w:r>
      <w:r w:rsidR="008464F0">
        <w:rPr>
          <w:sz w:val="30"/>
          <w:szCs w:val="30"/>
          <w:lang w:val="en-US"/>
        </w:rPr>
        <w:t>git</w:t>
      </w:r>
      <w:r w:rsidR="008464F0">
        <w:rPr>
          <w:sz w:val="30"/>
          <w:szCs w:val="30"/>
        </w:rPr>
        <w:t xml:space="preserve">, а также способ ведения документации с помощью </w:t>
      </w:r>
      <w:r w:rsidR="008464F0">
        <w:rPr>
          <w:sz w:val="30"/>
          <w:szCs w:val="30"/>
          <w:lang w:val="en-US"/>
        </w:rPr>
        <w:t>Markdown</w:t>
      </w:r>
      <w:r w:rsidR="00784F48">
        <w:rPr>
          <w:sz w:val="30"/>
          <w:szCs w:val="30"/>
          <w:lang w:val="en-US"/>
        </w:rPr>
        <w:t>.</w:t>
      </w:r>
    </w:p>
    <w:sectPr w:rsidR="00D16F90" w:rsidRPr="008464F0" w:rsidSect="009B296F">
      <w:footerReference w:type="default" r:id="rId9"/>
      <w:pgSz w:w="11906" w:h="16838"/>
      <w:pgMar w:top="1134" w:right="851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1258" w14:textId="77777777" w:rsidR="009E1528" w:rsidRDefault="009E1528" w:rsidP="005E5BC1">
      <w:pPr>
        <w:spacing w:after="0" w:line="240" w:lineRule="auto"/>
      </w:pPr>
      <w:r>
        <w:separator/>
      </w:r>
    </w:p>
  </w:endnote>
  <w:endnote w:type="continuationSeparator" w:id="0">
    <w:p w14:paraId="069E8FE9" w14:textId="77777777" w:rsidR="009E1528" w:rsidRDefault="009E1528" w:rsidP="005E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773968"/>
      <w:docPartObj>
        <w:docPartGallery w:val="Page Numbers (Bottom of Page)"/>
        <w:docPartUnique/>
      </w:docPartObj>
    </w:sdtPr>
    <w:sdtContent>
      <w:p w14:paraId="60894E62" w14:textId="77777777" w:rsidR="009B296F" w:rsidRDefault="009B296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0E789" w14:textId="77777777" w:rsidR="009B296F" w:rsidRDefault="009B296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A8DF" w14:textId="77777777" w:rsidR="009E1528" w:rsidRDefault="009E1528" w:rsidP="005E5BC1">
      <w:pPr>
        <w:spacing w:after="0" w:line="240" w:lineRule="auto"/>
      </w:pPr>
      <w:r>
        <w:separator/>
      </w:r>
    </w:p>
  </w:footnote>
  <w:footnote w:type="continuationSeparator" w:id="0">
    <w:p w14:paraId="47D414BB" w14:textId="77777777" w:rsidR="009E1528" w:rsidRDefault="009E1528" w:rsidP="005E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DAD"/>
    <w:multiLevelType w:val="hybridMultilevel"/>
    <w:tmpl w:val="6AFCB05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B271976"/>
    <w:multiLevelType w:val="hybridMultilevel"/>
    <w:tmpl w:val="1032A3CE"/>
    <w:lvl w:ilvl="0" w:tplc="11148CC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121A"/>
    <w:multiLevelType w:val="multilevel"/>
    <w:tmpl w:val="DECCC21A"/>
    <w:lvl w:ilvl="0">
      <w:start w:val="1"/>
      <w:numFmt w:val="decimal"/>
      <w:pStyle w:val="1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425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825D74"/>
    <w:multiLevelType w:val="hybridMultilevel"/>
    <w:tmpl w:val="10F4ACE8"/>
    <w:lvl w:ilvl="0" w:tplc="E504862E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43C1152D"/>
    <w:multiLevelType w:val="hybridMultilevel"/>
    <w:tmpl w:val="5C68934E"/>
    <w:lvl w:ilvl="0" w:tplc="9216FCF6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F6E0242"/>
    <w:multiLevelType w:val="hybridMultilevel"/>
    <w:tmpl w:val="7A62934A"/>
    <w:lvl w:ilvl="0" w:tplc="9A8C5428">
      <w:start w:val="1"/>
      <w:numFmt w:val="bullet"/>
      <w:pStyle w:val="a0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9D17A0B"/>
    <w:multiLevelType w:val="multilevel"/>
    <w:tmpl w:val="248A0C0A"/>
    <w:lvl w:ilvl="0">
      <w:start w:val="1"/>
      <w:numFmt w:val="decimal"/>
      <w:pStyle w:val="10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suff w:val="space"/>
      <w:lvlText w:val="%1.%2 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pStyle w:val="30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0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4776AB0"/>
    <w:multiLevelType w:val="hybridMultilevel"/>
    <w:tmpl w:val="7D1E7846"/>
    <w:lvl w:ilvl="0" w:tplc="7FC879BA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CF710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0346087">
    <w:abstractNumId w:val="3"/>
  </w:num>
  <w:num w:numId="2" w16cid:durableId="1466118802">
    <w:abstractNumId w:val="6"/>
  </w:num>
  <w:num w:numId="3" w16cid:durableId="885457307">
    <w:abstractNumId w:val="8"/>
  </w:num>
  <w:num w:numId="4" w16cid:durableId="1300722589">
    <w:abstractNumId w:val="2"/>
  </w:num>
  <w:num w:numId="5" w16cid:durableId="6759274">
    <w:abstractNumId w:val="7"/>
  </w:num>
  <w:num w:numId="6" w16cid:durableId="1193423856">
    <w:abstractNumId w:val="4"/>
  </w:num>
  <w:num w:numId="7" w16cid:durableId="268778496">
    <w:abstractNumId w:val="1"/>
  </w:num>
  <w:num w:numId="8" w16cid:durableId="169761783">
    <w:abstractNumId w:val="5"/>
  </w:num>
  <w:num w:numId="9" w16cid:durableId="32341190">
    <w:abstractNumId w:val="0"/>
  </w:num>
  <w:num w:numId="10" w16cid:durableId="1219780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0"/>
    <w:rsid w:val="0000569E"/>
    <w:rsid w:val="0004517C"/>
    <w:rsid w:val="000500B6"/>
    <w:rsid w:val="00054E41"/>
    <w:rsid w:val="000E0644"/>
    <w:rsid w:val="00111805"/>
    <w:rsid w:val="00160339"/>
    <w:rsid w:val="001914F4"/>
    <w:rsid w:val="001A1C13"/>
    <w:rsid w:val="001A2AED"/>
    <w:rsid w:val="001B6018"/>
    <w:rsid w:val="001C3200"/>
    <w:rsid w:val="001D12AA"/>
    <w:rsid w:val="001E536C"/>
    <w:rsid w:val="001F4E36"/>
    <w:rsid w:val="001F5F35"/>
    <w:rsid w:val="001F7ED2"/>
    <w:rsid w:val="00202E76"/>
    <w:rsid w:val="00203913"/>
    <w:rsid w:val="002156A0"/>
    <w:rsid w:val="00246BBF"/>
    <w:rsid w:val="0025581F"/>
    <w:rsid w:val="002573BB"/>
    <w:rsid w:val="0029017A"/>
    <w:rsid w:val="002C1B50"/>
    <w:rsid w:val="002C351E"/>
    <w:rsid w:val="002E10B3"/>
    <w:rsid w:val="002E2C5B"/>
    <w:rsid w:val="002E30C8"/>
    <w:rsid w:val="002F06D0"/>
    <w:rsid w:val="002F3467"/>
    <w:rsid w:val="002F6252"/>
    <w:rsid w:val="00330ADB"/>
    <w:rsid w:val="00353B11"/>
    <w:rsid w:val="00391FF7"/>
    <w:rsid w:val="00396D3A"/>
    <w:rsid w:val="003E64AC"/>
    <w:rsid w:val="0041235B"/>
    <w:rsid w:val="00420F49"/>
    <w:rsid w:val="00424C7B"/>
    <w:rsid w:val="00425659"/>
    <w:rsid w:val="00434F36"/>
    <w:rsid w:val="00451D2A"/>
    <w:rsid w:val="00455301"/>
    <w:rsid w:val="004602E4"/>
    <w:rsid w:val="00463246"/>
    <w:rsid w:val="00472C44"/>
    <w:rsid w:val="00473739"/>
    <w:rsid w:val="004738A2"/>
    <w:rsid w:val="0048696D"/>
    <w:rsid w:val="004A0D66"/>
    <w:rsid w:val="004A4A9E"/>
    <w:rsid w:val="004B0B61"/>
    <w:rsid w:val="004C0BB9"/>
    <w:rsid w:val="004C3B73"/>
    <w:rsid w:val="004C58BE"/>
    <w:rsid w:val="004C6270"/>
    <w:rsid w:val="004C728A"/>
    <w:rsid w:val="004E550F"/>
    <w:rsid w:val="004E7668"/>
    <w:rsid w:val="004F4A30"/>
    <w:rsid w:val="00526F5D"/>
    <w:rsid w:val="00531CD7"/>
    <w:rsid w:val="00535950"/>
    <w:rsid w:val="00537882"/>
    <w:rsid w:val="00547DB5"/>
    <w:rsid w:val="00561F13"/>
    <w:rsid w:val="005676DD"/>
    <w:rsid w:val="00571A95"/>
    <w:rsid w:val="00581618"/>
    <w:rsid w:val="005A0DEF"/>
    <w:rsid w:val="005A1357"/>
    <w:rsid w:val="005B518E"/>
    <w:rsid w:val="005E5BC1"/>
    <w:rsid w:val="00612847"/>
    <w:rsid w:val="00621A01"/>
    <w:rsid w:val="00622E36"/>
    <w:rsid w:val="006250D7"/>
    <w:rsid w:val="0064459F"/>
    <w:rsid w:val="00662A34"/>
    <w:rsid w:val="00667F71"/>
    <w:rsid w:val="00683383"/>
    <w:rsid w:val="006A3203"/>
    <w:rsid w:val="006D1DB9"/>
    <w:rsid w:val="006D2206"/>
    <w:rsid w:val="006E49B9"/>
    <w:rsid w:val="006E4E74"/>
    <w:rsid w:val="006E7D48"/>
    <w:rsid w:val="006F1595"/>
    <w:rsid w:val="006F3B54"/>
    <w:rsid w:val="007172A7"/>
    <w:rsid w:val="007226A6"/>
    <w:rsid w:val="00724D7B"/>
    <w:rsid w:val="00732800"/>
    <w:rsid w:val="00771109"/>
    <w:rsid w:val="0077572B"/>
    <w:rsid w:val="00784F48"/>
    <w:rsid w:val="00785686"/>
    <w:rsid w:val="007A13FF"/>
    <w:rsid w:val="007D2F2C"/>
    <w:rsid w:val="007E4F3D"/>
    <w:rsid w:val="007F3A14"/>
    <w:rsid w:val="00805627"/>
    <w:rsid w:val="008066BE"/>
    <w:rsid w:val="00834254"/>
    <w:rsid w:val="008464F0"/>
    <w:rsid w:val="008534D9"/>
    <w:rsid w:val="00875688"/>
    <w:rsid w:val="00876373"/>
    <w:rsid w:val="008C571A"/>
    <w:rsid w:val="008C746B"/>
    <w:rsid w:val="008D33EE"/>
    <w:rsid w:val="0090425F"/>
    <w:rsid w:val="0091216B"/>
    <w:rsid w:val="00916841"/>
    <w:rsid w:val="00980C1A"/>
    <w:rsid w:val="009A5453"/>
    <w:rsid w:val="009B296F"/>
    <w:rsid w:val="009D6090"/>
    <w:rsid w:val="009E1528"/>
    <w:rsid w:val="00A03058"/>
    <w:rsid w:val="00A17ED1"/>
    <w:rsid w:val="00A565D9"/>
    <w:rsid w:val="00A91245"/>
    <w:rsid w:val="00AA1D37"/>
    <w:rsid w:val="00AB1748"/>
    <w:rsid w:val="00AC796E"/>
    <w:rsid w:val="00AF077F"/>
    <w:rsid w:val="00B217AF"/>
    <w:rsid w:val="00B26A55"/>
    <w:rsid w:val="00B439F2"/>
    <w:rsid w:val="00B53A3C"/>
    <w:rsid w:val="00B72E03"/>
    <w:rsid w:val="00B75464"/>
    <w:rsid w:val="00BB2048"/>
    <w:rsid w:val="00BC3077"/>
    <w:rsid w:val="00BC4F2A"/>
    <w:rsid w:val="00BD58C8"/>
    <w:rsid w:val="00C07682"/>
    <w:rsid w:val="00C16DCC"/>
    <w:rsid w:val="00C52FB9"/>
    <w:rsid w:val="00CB2ACC"/>
    <w:rsid w:val="00CB79A8"/>
    <w:rsid w:val="00CC7CBE"/>
    <w:rsid w:val="00CD1C5B"/>
    <w:rsid w:val="00CD77B1"/>
    <w:rsid w:val="00CE4492"/>
    <w:rsid w:val="00D044C7"/>
    <w:rsid w:val="00D1683A"/>
    <w:rsid w:val="00D16F90"/>
    <w:rsid w:val="00D31F9F"/>
    <w:rsid w:val="00D35D9A"/>
    <w:rsid w:val="00D525EB"/>
    <w:rsid w:val="00D72088"/>
    <w:rsid w:val="00D743BF"/>
    <w:rsid w:val="00D90EB2"/>
    <w:rsid w:val="00D91574"/>
    <w:rsid w:val="00D957F0"/>
    <w:rsid w:val="00D975E8"/>
    <w:rsid w:val="00DB0588"/>
    <w:rsid w:val="00DB216A"/>
    <w:rsid w:val="00DB79E8"/>
    <w:rsid w:val="00DC6EC5"/>
    <w:rsid w:val="00DE456F"/>
    <w:rsid w:val="00DF00AC"/>
    <w:rsid w:val="00E14126"/>
    <w:rsid w:val="00E25607"/>
    <w:rsid w:val="00E70868"/>
    <w:rsid w:val="00E827A0"/>
    <w:rsid w:val="00E971CA"/>
    <w:rsid w:val="00EA6493"/>
    <w:rsid w:val="00EA70EA"/>
    <w:rsid w:val="00F02D39"/>
    <w:rsid w:val="00F51BB9"/>
    <w:rsid w:val="00F57B5B"/>
    <w:rsid w:val="00FB047B"/>
    <w:rsid w:val="00FB272C"/>
    <w:rsid w:val="00FB320E"/>
    <w:rsid w:val="00FC2EBC"/>
    <w:rsid w:val="00FD06B0"/>
    <w:rsid w:val="00FD077B"/>
    <w:rsid w:val="00FD5262"/>
    <w:rsid w:val="00FD6ABF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0CCD"/>
  <w15:chartTrackingRefBased/>
  <w15:docId w15:val="{B36E2E0C-6FD4-4E3B-99C7-1A26863E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C4F2A"/>
  </w:style>
  <w:style w:type="paragraph" w:styleId="1">
    <w:name w:val="heading 1"/>
    <w:basedOn w:val="a1"/>
    <w:next w:val="a2"/>
    <w:link w:val="11"/>
    <w:uiPriority w:val="9"/>
    <w:qFormat/>
    <w:rsid w:val="00EA70EA"/>
    <w:pPr>
      <w:keepNext/>
      <w:keepLines/>
      <w:pageBreakBefore/>
      <w:numPr>
        <w:numId w:val="4"/>
      </w:numPr>
      <w:spacing w:after="56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1"/>
    <w:next w:val="a2"/>
    <w:link w:val="21"/>
    <w:uiPriority w:val="9"/>
    <w:unhideWhenUsed/>
    <w:qFormat/>
    <w:rsid w:val="00054E41"/>
    <w:pPr>
      <w:keepNext/>
      <w:keepLines/>
      <w:numPr>
        <w:ilvl w:val="1"/>
        <w:numId w:val="4"/>
      </w:numPr>
      <w:spacing w:after="280" w:line="360" w:lineRule="auto"/>
      <w:ind w:left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1"/>
    <w:link w:val="31"/>
    <w:uiPriority w:val="9"/>
    <w:unhideWhenUsed/>
    <w:qFormat/>
    <w:rsid w:val="00054E41"/>
    <w:pPr>
      <w:keepNext/>
      <w:keepLines/>
      <w:numPr>
        <w:ilvl w:val="2"/>
        <w:numId w:val="4"/>
      </w:numPr>
      <w:spacing w:before="280" w:after="28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1"/>
    <w:next w:val="a2"/>
    <w:link w:val="41"/>
    <w:uiPriority w:val="9"/>
    <w:unhideWhenUsed/>
    <w:qFormat/>
    <w:rsid w:val="00054E41"/>
    <w:pPr>
      <w:keepNext/>
      <w:keepLines/>
      <w:numPr>
        <w:ilvl w:val="3"/>
        <w:numId w:val="4"/>
      </w:numPr>
      <w:spacing w:before="280" w:after="28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6E4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сновной"/>
    <w:basedOn w:val="a1"/>
    <w:qFormat/>
    <w:rsid w:val="0048696D"/>
    <w:pPr>
      <w:spacing w:after="0" w:line="360" w:lineRule="auto"/>
      <w:ind w:firstLine="425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customStyle="1" w:styleId="a6">
    <w:name w:val="Введение"/>
    <w:basedOn w:val="1"/>
    <w:next w:val="a2"/>
    <w:qFormat/>
    <w:rsid w:val="00EA70EA"/>
    <w:pPr>
      <w:numPr>
        <w:numId w:val="0"/>
      </w:numPr>
      <w:tabs>
        <w:tab w:val="right" w:pos="9921"/>
      </w:tabs>
      <w:jc w:val="center"/>
    </w:pPr>
    <w:rPr>
      <w:szCs w:val="24"/>
    </w:rPr>
  </w:style>
  <w:style w:type="paragraph" w:customStyle="1" w:styleId="10">
    <w:name w:val="Заголовок 1 мой"/>
    <w:basedOn w:val="1"/>
    <w:next w:val="a2"/>
    <w:qFormat/>
    <w:rsid w:val="00DB79E8"/>
    <w:pPr>
      <w:numPr>
        <w:numId w:val="2"/>
      </w:numPr>
    </w:pPr>
    <w:rPr>
      <w:b w:val="0"/>
      <w:caps w:val="0"/>
    </w:rPr>
  </w:style>
  <w:style w:type="character" w:customStyle="1" w:styleId="11">
    <w:name w:val="Заголовок 1 Знак"/>
    <w:basedOn w:val="a3"/>
    <w:link w:val="1"/>
    <w:uiPriority w:val="9"/>
    <w:rsid w:val="00EA70EA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a7">
    <w:name w:val="TOC Heading"/>
    <w:basedOn w:val="1"/>
    <w:next w:val="a1"/>
    <w:uiPriority w:val="39"/>
    <w:unhideWhenUsed/>
    <w:qFormat/>
    <w:rsid w:val="00A17ED1"/>
    <w:pPr>
      <w:numPr>
        <w:numId w:val="0"/>
      </w:numPr>
      <w:jc w:val="center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1"/>
    <w:next w:val="a1"/>
    <w:uiPriority w:val="39"/>
    <w:unhideWhenUsed/>
    <w:qFormat/>
    <w:rsid w:val="001B6018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/>
      <w:caps/>
      <w:sz w:val="28"/>
    </w:rPr>
  </w:style>
  <w:style w:type="character" w:styleId="a8">
    <w:name w:val="Hyperlink"/>
    <w:basedOn w:val="a3"/>
    <w:uiPriority w:val="99"/>
    <w:unhideWhenUsed/>
    <w:rsid w:val="006250D7"/>
    <w:rPr>
      <w:color w:val="0563C1" w:themeColor="hyperlink"/>
      <w:u w:val="single"/>
    </w:rPr>
  </w:style>
  <w:style w:type="paragraph" w:customStyle="1" w:styleId="20">
    <w:name w:val="Заголовок 2 мой"/>
    <w:basedOn w:val="2"/>
    <w:next w:val="a2"/>
    <w:qFormat/>
    <w:rsid w:val="00246BBF"/>
    <w:pPr>
      <w:numPr>
        <w:numId w:val="2"/>
      </w:numPr>
      <w:suppressAutoHyphens/>
      <w:spacing w:before="280" w:line="240" w:lineRule="auto"/>
    </w:pPr>
    <w:rPr>
      <w:b w:val="0"/>
      <w:lang w:val="en-US"/>
    </w:rPr>
  </w:style>
  <w:style w:type="paragraph" w:customStyle="1" w:styleId="30">
    <w:name w:val="Заголовок 3 мой"/>
    <w:basedOn w:val="3"/>
    <w:qFormat/>
    <w:rsid w:val="00DB79E8"/>
    <w:pPr>
      <w:numPr>
        <w:numId w:val="2"/>
      </w:numPr>
    </w:pPr>
  </w:style>
  <w:style w:type="character" w:customStyle="1" w:styleId="21">
    <w:name w:val="Заголовок 2 Знак"/>
    <w:basedOn w:val="a3"/>
    <w:link w:val="2"/>
    <w:uiPriority w:val="9"/>
    <w:rsid w:val="00054E4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40">
    <w:name w:val="Заголовок 4 мой"/>
    <w:basedOn w:val="4"/>
    <w:next w:val="a2"/>
    <w:qFormat/>
    <w:rsid w:val="00DB79E8"/>
    <w:pPr>
      <w:numPr>
        <w:numId w:val="2"/>
      </w:numPr>
    </w:pPr>
    <w:rPr>
      <w:i/>
    </w:rPr>
  </w:style>
  <w:style w:type="character" w:customStyle="1" w:styleId="31">
    <w:name w:val="Заголовок 3 Знак"/>
    <w:basedOn w:val="a3"/>
    <w:link w:val="3"/>
    <w:uiPriority w:val="9"/>
    <w:rsid w:val="001914F4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22">
    <w:name w:val="toc 2"/>
    <w:basedOn w:val="a1"/>
    <w:next w:val="a1"/>
    <w:uiPriority w:val="39"/>
    <w:unhideWhenUsed/>
    <w:qFormat/>
    <w:rsid w:val="009D6090"/>
    <w:pPr>
      <w:tabs>
        <w:tab w:val="right" w:leader="dot" w:pos="9356"/>
      </w:tabs>
      <w:spacing w:after="0" w:line="360" w:lineRule="auto"/>
      <w:ind w:left="425" w:right="565"/>
    </w:pPr>
    <w:rPr>
      <w:rFonts w:ascii="Times New Roman" w:hAnsi="Times New Roman"/>
      <w:noProof/>
      <w:sz w:val="28"/>
    </w:rPr>
  </w:style>
  <w:style w:type="character" w:customStyle="1" w:styleId="41">
    <w:name w:val="Заголовок 4 Знак"/>
    <w:basedOn w:val="a3"/>
    <w:link w:val="4"/>
    <w:uiPriority w:val="9"/>
    <w:rsid w:val="00054E41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32">
    <w:name w:val="toc 3"/>
    <w:basedOn w:val="a1"/>
    <w:next w:val="a1"/>
    <w:uiPriority w:val="39"/>
    <w:unhideWhenUsed/>
    <w:qFormat/>
    <w:rsid w:val="00683383"/>
    <w:pPr>
      <w:spacing w:after="0" w:line="360" w:lineRule="auto"/>
      <w:ind w:left="851"/>
    </w:pPr>
    <w:rPr>
      <w:rFonts w:ascii="Times New Roman" w:hAnsi="Times New Roman"/>
      <w:sz w:val="28"/>
    </w:rPr>
  </w:style>
  <w:style w:type="paragraph" w:styleId="42">
    <w:name w:val="toc 4"/>
    <w:basedOn w:val="a1"/>
    <w:next w:val="a1"/>
    <w:uiPriority w:val="39"/>
    <w:unhideWhenUsed/>
    <w:qFormat/>
    <w:rsid w:val="00683383"/>
    <w:pPr>
      <w:spacing w:after="0" w:line="360" w:lineRule="auto"/>
      <w:ind w:left="1276"/>
    </w:pPr>
    <w:rPr>
      <w:rFonts w:ascii="Times New Roman" w:hAnsi="Times New Roman"/>
      <w:sz w:val="28"/>
    </w:rPr>
  </w:style>
  <w:style w:type="paragraph" w:customStyle="1" w:styleId="a9">
    <w:name w:val="Скрытый"/>
    <w:link w:val="aa"/>
    <w:qFormat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paragraph" w:styleId="ab">
    <w:name w:val="caption"/>
    <w:basedOn w:val="a1"/>
    <w:next w:val="a1"/>
    <w:uiPriority w:val="35"/>
    <w:unhideWhenUsed/>
    <w:qFormat/>
    <w:rsid w:val="007F3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Название таблицы"/>
    <w:basedOn w:val="a2"/>
    <w:qFormat/>
    <w:rsid w:val="007F3A14"/>
    <w:pPr>
      <w:spacing w:before="280"/>
    </w:pPr>
  </w:style>
  <w:style w:type="paragraph" w:customStyle="1" w:styleId="ad">
    <w:name w:val="Рисунок (по центру)"/>
    <w:basedOn w:val="a2"/>
    <w:next w:val="ae"/>
    <w:qFormat/>
    <w:rsid w:val="001914F4"/>
    <w:pPr>
      <w:spacing w:before="280" w:after="280"/>
      <w:ind w:firstLine="0"/>
      <w:jc w:val="center"/>
    </w:pPr>
    <w:rPr>
      <w:lang w:val="en-US"/>
    </w:rPr>
  </w:style>
  <w:style w:type="paragraph" w:customStyle="1" w:styleId="ae">
    <w:name w:val="Название рисунка"/>
    <w:basedOn w:val="ad"/>
    <w:next w:val="a2"/>
    <w:qFormat/>
    <w:rsid w:val="001914F4"/>
    <w:rPr>
      <w:sz w:val="24"/>
    </w:rPr>
  </w:style>
  <w:style w:type="paragraph" w:customStyle="1" w:styleId="af">
    <w:name w:val="Табличный отступ"/>
    <w:basedOn w:val="a2"/>
    <w:qFormat/>
    <w:rsid w:val="0090425F"/>
    <w:pPr>
      <w:spacing w:before="280" w:after="280"/>
      <w:ind w:firstLine="0"/>
    </w:pPr>
  </w:style>
  <w:style w:type="paragraph" w:customStyle="1" w:styleId="a">
    <w:name w:val="Циферный список"/>
    <w:basedOn w:val="a2"/>
    <w:qFormat/>
    <w:rsid w:val="00BB2048"/>
    <w:pPr>
      <w:numPr>
        <w:numId w:val="7"/>
      </w:numPr>
      <w:ind w:left="0" w:firstLine="425"/>
    </w:pPr>
  </w:style>
  <w:style w:type="paragraph" w:customStyle="1" w:styleId="a0">
    <w:name w:val="Маркерный список"/>
    <w:basedOn w:val="a2"/>
    <w:qFormat/>
    <w:rsid w:val="0048696D"/>
    <w:pPr>
      <w:numPr>
        <w:numId w:val="8"/>
      </w:numPr>
      <w:ind w:left="0" w:firstLine="425"/>
    </w:pPr>
  </w:style>
  <w:style w:type="paragraph" w:styleId="af0">
    <w:name w:val="footnote text"/>
    <w:basedOn w:val="a1"/>
    <w:link w:val="af1"/>
    <w:uiPriority w:val="99"/>
    <w:semiHidden/>
    <w:unhideWhenUsed/>
    <w:rsid w:val="005E5BC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3"/>
    <w:link w:val="af0"/>
    <w:uiPriority w:val="99"/>
    <w:semiHidden/>
    <w:rsid w:val="005E5BC1"/>
    <w:rPr>
      <w:sz w:val="20"/>
      <w:szCs w:val="20"/>
    </w:rPr>
  </w:style>
  <w:style w:type="character" w:styleId="af2">
    <w:name w:val="footnote reference"/>
    <w:basedOn w:val="a3"/>
    <w:uiPriority w:val="99"/>
    <w:semiHidden/>
    <w:unhideWhenUsed/>
    <w:rsid w:val="005E5BC1"/>
    <w:rPr>
      <w:vertAlign w:val="superscript"/>
    </w:rPr>
  </w:style>
  <w:style w:type="paragraph" w:styleId="af3">
    <w:name w:val="header"/>
    <w:basedOn w:val="a1"/>
    <w:link w:val="af4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9B296F"/>
  </w:style>
  <w:style w:type="paragraph" w:styleId="af5">
    <w:name w:val="footer"/>
    <w:basedOn w:val="a1"/>
    <w:link w:val="af6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9B296F"/>
    <w:rPr>
      <w:rFonts w:ascii="Times New Roman" w:hAnsi="Times New Roman"/>
      <w:sz w:val="24"/>
    </w:rPr>
  </w:style>
  <w:style w:type="character" w:styleId="af7">
    <w:name w:val="Placeholder Text"/>
    <w:basedOn w:val="a3"/>
    <w:uiPriority w:val="99"/>
    <w:semiHidden/>
    <w:rsid w:val="00FD6ABF"/>
    <w:rPr>
      <w:color w:val="808080"/>
    </w:rPr>
  </w:style>
  <w:style w:type="character" w:customStyle="1" w:styleId="aa">
    <w:name w:val="Скрытый Знак"/>
    <w:basedOn w:val="a3"/>
    <w:link w:val="a9"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table" w:styleId="af8">
    <w:name w:val="Table Grid"/>
    <w:basedOn w:val="a4"/>
    <w:uiPriority w:val="39"/>
    <w:rsid w:val="002E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6E4E7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f9">
    <w:name w:val="Листинг"/>
    <w:basedOn w:val="a2"/>
    <w:next w:val="a2"/>
    <w:qFormat/>
    <w:rsid w:val="00621A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ri\&#1044;&#1086;&#1082;&#1091;&#1084;&#1077;&#1085;&#1090;&#1099;\&#1053;&#1072;&#1089;&#1090;&#1088;&#1072;&#1080;&#1074;&#1072;&#1077;&#1084;&#1099;&#1077;%20&#1096;&#1072;&#1073;&#1083;&#1086;&#1085;&#1099;%20Office\&#1051;&#1072;&#1073;&#1099;%20&#1085;&#1086;&#1074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852E-18DC-4BF8-AAA9-CEFAC306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Лабы новый.dotx</Template>
  <TotalTime>987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137</cp:revision>
  <dcterms:created xsi:type="dcterms:W3CDTF">2023-09-12T08:23:00Z</dcterms:created>
  <dcterms:modified xsi:type="dcterms:W3CDTF">2023-10-18T04:11:00Z</dcterms:modified>
</cp:coreProperties>
</file>